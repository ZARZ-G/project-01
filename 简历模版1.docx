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tabs>
          <w:tab w:val="left" w:pos="8295"/>
        </w:tabs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99695</wp:posOffset>
                </wp:positionV>
                <wp:extent cx="1847215" cy="788670"/>
                <wp:effectExtent l="0" t="0" r="0" b="0"/>
                <wp:wrapNone/>
                <wp:docPr id="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kern w:val="24"/>
                                <w:sz w:val="40"/>
                                <w:szCs w:val="4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40"/>
                                <w:szCs w:val="40"/>
                                <w:lang w:val="en-US" w:eastAsia="zh-Hans"/>
                              </w:rPr>
                              <w:t>张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eastAsia="微软雅黑"/>
                                <w:b/>
                                <w:color w:val="000000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Cs w:val="24"/>
                              </w:rPr>
                              <w:t>应聘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kern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Cs w:val="24"/>
                                <w:lang w:val="en-US" w:eastAsia="zh-Hans"/>
                              </w:rPr>
                              <w:t>WEB前端开发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7.1pt;margin-top:7.85pt;height:62.1pt;width:145.45pt;z-index:251659264;mso-width-relative:page;mso-height-relative:page;" filled="f" stroked="f" coordsize="21600,21600" o:gfxdata="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lMhZP1wAAAAkBAAAPAAAAAAAAAAEAIAAAACIAAABkcnMvZG93bnJldi54&#10;bWxQSwECFAAUAAAACACHTuJA0avguMIBAAB2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color w:val="000000"/>
                          <w:kern w:val="24"/>
                          <w:sz w:val="40"/>
                          <w:szCs w:val="4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40"/>
                          <w:szCs w:val="40"/>
                          <w:lang w:val="en-US" w:eastAsia="zh-Hans"/>
                        </w:rPr>
                        <w:t>张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eastAsia="微软雅黑"/>
                          <w:b/>
                          <w:color w:val="000000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Cs w:val="24"/>
                        </w:rPr>
                        <w:t>应聘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kern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Cs w:val="24"/>
                          <w:lang w:val="en-US" w:eastAsia="zh-Hans"/>
                        </w:rPr>
                        <w:t>WEB前端开发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3660775</wp:posOffset>
                </wp:positionH>
                <wp:positionV relativeFrom="paragraph">
                  <wp:posOffset>9525</wp:posOffset>
                </wp:positionV>
                <wp:extent cx="2359025" cy="1057275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现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  <w:lang w:val="en-US" w:eastAsia="zh-Hans"/>
                              </w:rPr>
                              <w:t>北京市昌平区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电话：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  <w:lang w:val="en-US" w:eastAsia="zh-Hans"/>
                              </w:rPr>
                              <w:t>zpsthao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@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163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88.25pt;margin-top:0.75pt;height:83.25pt;width:185.75pt;z-index:251664384;mso-width-relative:page;mso-height-relative:page;" filled="f" stroked="f" coordsize="21600,21600" o:gfxdata="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w1vEG1AAAAAkBAAAPAAAAAAAAAAEAIAAAACIAAABkcnMvZG93bnJldi54bWxQSwECFAAUAAAA&#10;CACHTuJAtF7ykbkBAABeAwAADgAAAAAAAAABACAAAAAj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  <w:t>现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  <w:t>居：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  <w:lang w:val="en-US" w:eastAsia="zh-Hans"/>
                        </w:rPr>
                        <w:t>北京市昌平区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  <w:t>电话：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  <w:lang w:val="en-US" w:eastAsia="zh-Hans"/>
                        </w:rPr>
                        <w:t>zpsthao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  <w:t>@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  <w:t>163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53340</wp:posOffset>
                </wp:positionV>
                <wp:extent cx="2087880" cy="0"/>
                <wp:effectExtent l="0" t="0" r="0" b="0"/>
                <wp:wrapNone/>
                <wp:docPr id="9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" o:spid="_x0000_s1026" o:spt="32" type="#_x0000_t32" style="position:absolute;left:0pt;margin-left:294pt;margin-top:4.2pt;height:0pt;width:164.4pt;z-index:251667456;mso-width-relative:page;mso-height-relative:page;" filled="f" stroked="t" coordsize="21600,21600" o:gfxdata="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4PrEc9UAAAAHAQAADwAAAAAAAAABACAAAAAiAAAAZHJzL2Rvd25yZXYueG1sUEsBAhQA&#10;FAAAAAgAh07iQHvboF/1AQAA5AMAAA4AAAAAAAAAAQAgAAAAJA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22860</wp:posOffset>
                </wp:positionV>
                <wp:extent cx="2087880" cy="0"/>
                <wp:effectExtent l="0" t="0" r="0" b="0"/>
                <wp:wrapNone/>
                <wp:docPr id="10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26" o:spt="32" type="#_x0000_t32" style="position:absolute;left:0pt;margin-left:294pt;margin-top:1.8pt;height:0pt;width:164.4pt;z-index:251668480;mso-width-relative:page;mso-height-relative:page;" filled="f" stroked="t" coordsize="21600,21600" o:gfxdata="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iED2XWAAAABwEAAA8AAAAAAAAAAQAgAAAAIgAAAGRycy9kb3ducmV2LnhtbFBLAQIU&#10;ABQAAAAIAIdO4kAV/F319QEAAOU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154940</wp:posOffset>
                </wp:positionV>
                <wp:extent cx="2087880" cy="0"/>
                <wp:effectExtent l="0" t="0" r="0" b="0"/>
                <wp:wrapNone/>
                <wp:docPr id="11" name="自选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3" o:spid="_x0000_s1026" o:spt="32" type="#_x0000_t32" style="position:absolute;left:0pt;margin-left:294pt;margin-top:12.2pt;height:0pt;width:164.4pt;z-index:251669504;mso-width-relative:page;mso-height-relative:page;" filled="f" stroked="t" coordsize="21600,21600" o:gfxdata="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6BnF9cAAAAJAQAADwAAAAAAAAABACAAAAAiAAAAZHJzL2Rvd25yZXYueG1sUEsB&#10;AhQAFAAAAAgAh07iQD3uZzX2AQAA5Q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74295</wp:posOffset>
            </wp:positionV>
            <wp:extent cx="313690" cy="288290"/>
            <wp:effectExtent l="0" t="0" r="16510" b="16510"/>
            <wp:wrapNone/>
            <wp:docPr id="18" name="图片 37" descr="155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7" descr="1551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99060</wp:posOffset>
                </wp:positionV>
                <wp:extent cx="876300" cy="311150"/>
                <wp:effectExtent l="0" t="0" r="0" b="0"/>
                <wp:wrapNone/>
                <wp:docPr id="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71pt;margin-top:7.8pt;height:24.5pt;width:69pt;z-index:251665408;mso-width-relative:page;mso-height-relative:page;" filled="f" stroked="f" coordsize="21600,21600" o:gfxdata="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NggPj2gAAAAkBAAAPAAAAAAAAAAEAIAAAACIAAABkcnMvZG93bnJldi54&#10;bWxQSwECFAAUAAAACACHTuJAYSk7p78BAABlAwAADgAAAAAAAAABACAAAAApAQAAZHJzL2Uyb0Rv&#10;Yy54bWxQSwUGAAAAAAYABgBZAQAAWg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00" w:lineRule="exact"/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88900</wp:posOffset>
                </wp:positionV>
                <wp:extent cx="5147945" cy="0"/>
                <wp:effectExtent l="0" t="0" r="0" b="0"/>
                <wp:wrapNone/>
                <wp:docPr id="14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26" o:spt="32" type="#_x0000_t32" style="position:absolute;left:0pt;margin-left:143.7pt;margin-top:7pt;height:0pt;width:405.35pt;z-index:251672576;mso-width-relative:page;mso-height-relative:page;" filled="f" stroked="t" coordsize="21600,21600" o:gfxdata="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0Ket9UAAAAKAQAADwAAAAAAAAABACAAAAAiAAAAZHJzL2Rvd25yZXYueG1sUEsB&#10;AhQAFAAAAAgAh07iQJ86cA34AQAA5gMAAA4AAAAAAAAAAQAgAAAAJAEAAGRycy9lMm9Eb2MueG1s&#10;UEsFBgAAAAAGAAYAWQEAAI4FAAAAAA=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69215</wp:posOffset>
                </wp:positionV>
                <wp:extent cx="6588125" cy="580390"/>
                <wp:effectExtent l="0" t="0" r="0" b="0"/>
                <wp:wrapNone/>
                <wp:docPr id="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河北建筑工程学院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>计算机科学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>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</w:rPr>
                              <w:t>本科学位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连续2年获得校综合奖学金“励志奖”，获校二等奖学金、国家励志奖学金各一次。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8pt;margin-top:5.45pt;height:45.7pt;width:518.75pt;z-index:251662336;mso-width-relative:page;mso-height-relative:page;" filled="f" stroked="f" coordsize="21600,21600" o:gfxdata="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aHOL7WAAAACgEAAA8AAAAAAAAAAQAgAAAAIgAAAGRycy9kb3ducmV2LnhtbFBLAQIUABQA&#10;AAAIAIdO4kCqZ2DpuQEAAF0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河北建筑工程学院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>计算机科学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>与技术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</w:rPr>
                        <w:t>本科学位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连续2年获得校综合奖学金“励志奖”，获校二等奖学金、国家励志奖学金各一次。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100965</wp:posOffset>
                </wp:positionV>
                <wp:extent cx="876300" cy="311150"/>
                <wp:effectExtent l="0" t="0" r="0" b="0"/>
                <wp:wrapNone/>
                <wp:docPr id="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71pt;margin-top:7.95pt;height:24.5pt;width:69pt;z-index:251666432;mso-width-relative:page;mso-height-relative:page;" filled="f" stroked="f" coordsize="21600,21600" o:gfxdata="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EhoyM2wAAAAkBAAAPAAAAAAAAAAEAIAAAACIAAABkcnMvZG93bnJldi54&#10;bWxQSwECFAAUAAAACACHTuJAxSFZqr4BAABmAwAADgAAAAAAAAABACAAAAAqAQAAZHJzL2Uyb0Rv&#10;Yy54bWxQSwUGAAAAAAYABgBZAQAAWg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00" w:lineRule="exact"/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76835</wp:posOffset>
            </wp:positionV>
            <wp:extent cx="313690" cy="288290"/>
            <wp:effectExtent l="0" t="0" r="16510" b="16510"/>
            <wp:wrapNone/>
            <wp:docPr id="19" name="图片 38" descr="155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8" descr="1551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90805</wp:posOffset>
                </wp:positionV>
                <wp:extent cx="5147945" cy="0"/>
                <wp:effectExtent l="0" t="0" r="0" b="0"/>
                <wp:wrapNone/>
                <wp:docPr id="15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9" o:spid="_x0000_s1026" o:spt="32" type="#_x0000_t32" style="position:absolute;left:0pt;margin-left:143.7pt;margin-top:7.15pt;height:0pt;width:405.35pt;z-index:251673600;mso-width-relative:page;mso-height-relative:page;" filled="f" stroked="t" coordsize="21600,21600" o:gfxdata="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++6lO1QAAAAoBAAAPAAAAAAAAAAEAIAAAACIAAABkcnMvZG93bnJldi54bWxQSwEC&#10;FAAUAAAACACHTuJA2Tos4PcBAADmAwAADgAAAAAAAAABACAAAAAkAQAAZHJzL2Uyb0RvYy54bWxQ&#10;SwUGAAAAAAYABgBZAQAAjQ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102870</wp:posOffset>
                </wp:positionV>
                <wp:extent cx="6588125" cy="1002665"/>
                <wp:effectExtent l="0" t="0" r="0" b="0"/>
                <wp:wrapNone/>
                <wp:docPr id="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125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易驰互联科技有限公司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前端开发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lang w:val="en-US" w:eastAsia="zh-Hans"/>
                              </w:rPr>
                              <w:t>所有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lang w:val="en-US" w:eastAsia="zh-Hans"/>
                              </w:rPr>
                              <w:t>前端方面的独立开发和维护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（在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lang w:val="en-US" w:eastAsia="zh-Hans"/>
                              </w:rPr>
                              <w:t>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程序基础上，实现重构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lang w:val="en-US" w:eastAsia="zh-Hans"/>
                              </w:rPr>
                              <w:t>Nuxt上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）；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基于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lang w:val="en-US" w:eastAsia="zh-Hans"/>
                              </w:rPr>
                              <w:t>前几期项目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程序代码维护和优化；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lang w:val="en-US" w:eastAsia="zh-Hans"/>
                              </w:rPr>
                              <w:t>不断提升产品的用户体验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38pt;margin-top:8.1pt;height:78.95pt;width:518.75pt;z-index:251660288;mso-width-relative:page;mso-height-relative:page;" filled="f" stroked="f" coordsize="21600,21600" o:gfxdata="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46eZDa&#10;AAAACgEAAA8AAAAAAAAAAQAgAAAAIgAAAGRycy9kb3ducmV2LnhtbFBLAQIUABQAAAAIAIdO4kA8&#10;2fuLrAEAAFEDAAAOAAAAAAAAAAEAIAAAACk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易驰互联科技有限公司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前端开发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lang w:val="en-US" w:eastAsia="zh-Hans"/>
                        </w:rPr>
                        <w:t>所有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lang w:val="en-US" w:eastAsia="zh-Hans"/>
                        </w:rPr>
                        <w:t>前端方面的独立开发和维护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（在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lang w:val="en-US" w:eastAsia="zh-Hans"/>
                        </w:rPr>
                        <w:t>原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程序基础上，实现重构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lang w:val="en-US" w:eastAsia="zh-Hans"/>
                        </w:rPr>
                        <w:t>Nuxt上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）；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基于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lang w:val="en-US" w:eastAsia="zh-Hans"/>
                        </w:rPr>
                        <w:t>前几期项目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程序代码维护和优化；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lang w:val="en-US" w:eastAsia="zh-Hans"/>
                        </w:rPr>
                        <w:t>不断提升产品的用户体验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125095</wp:posOffset>
            </wp:positionV>
            <wp:extent cx="313690" cy="288290"/>
            <wp:effectExtent l="0" t="0" r="16510" b="16510"/>
            <wp:wrapNone/>
            <wp:docPr id="20" name="图片 39" descr="155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9" descr="1551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299085</wp:posOffset>
                </wp:positionV>
                <wp:extent cx="5147945" cy="0"/>
                <wp:effectExtent l="0" t="0" r="0" b="0"/>
                <wp:wrapNone/>
                <wp:docPr id="16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26" o:spt="32" type="#_x0000_t32" style="position:absolute;left:0pt;margin-left:143.7pt;margin-top:23.55pt;height:0pt;width:405.35pt;z-index:251674624;mso-width-relative:page;mso-height-relative:page;" filled="f" stroked="t" coordsize="21600,21600" o:gfxdata="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0PDIg1QAAAAoBAAAPAAAAAAAAAAEAIAAAACIAAABkcnMvZG93bnJldi54bWxQSwEC&#10;FAAUAAAACACHTuJA7aplE/cBAADmAwAADgAAAAAAAAABACAAAAAkAQAAZHJzL2Uyb0RvYy54bWxQ&#10;SwUGAAAAAAYABgBZAQAAjQ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165735</wp:posOffset>
                </wp:positionV>
                <wp:extent cx="876300" cy="311150"/>
                <wp:effectExtent l="0" t="0" r="0" b="0"/>
                <wp:wrapNone/>
                <wp:docPr id="1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71pt;margin-top:13.05pt;height:24.5pt;width:69pt;z-index:251670528;mso-width-relative:page;mso-height-relative:page;" filled="f" stroked="f" coordsize="21600,21600" o:gfxdata="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CtuRjaAAAACQEAAA8AAAAAAAAAAQAgAAAAIgAAAGRycy9kb3ducmV2&#10;LnhtbFBLAQIUABQAAAAIAIdO4kBdKQcNwQEAAGcDAAAOAAAAAAAAAAEAIAAAACkBAABkcnMvZTJv&#10;RG9jLnhtbFBLBQYAAAAABgAGAFkBAABc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00" w:lineRule="exact"/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135890</wp:posOffset>
                </wp:positionV>
                <wp:extent cx="6588125" cy="6028690"/>
                <wp:effectExtent l="0" t="0" r="0" b="0"/>
                <wp:wrapNone/>
                <wp:docPr id="3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602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~20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办鹿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uniapp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项目介绍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这是一款针对于C端用户的微信小程序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人群画像属于年轻人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产品主要销售的内容为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从各个大品牌拿到低价的正版手办在微信小程序进行销售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所以分享功能就很重要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责任描述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负责项目独立开发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到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的项目搭建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实现微信一键登录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下单到支付整个流程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包括商品的分享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订单的查询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物流的查询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客服功能等等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解决了首屏加载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万条数据的优化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~20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办鹿后台管理系统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Pinia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TypeScript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项目介绍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这是和办鹿对等的后台管理系统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负责数据的录入和数据的分享等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责任描述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负责项目独立开发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到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的项目搭建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合理设计本项目的权限管理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权限分配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按钮级权限控制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注册全局loading有效判断多请求问题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除了正常的增删改查功能以外还有关于数据的可视化以及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csv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文件数据的导入导出功能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处理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万量级的优化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~20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校宝saas系统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门户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Vue全家桶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项目介绍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这是一个saas系统属于pc端门户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主要是给报名的学生提供录播课程的平台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责任描述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负责项目独立开发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到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的项目搭建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对于B端公司来说要解决SEO的问题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所以采用Nuxt.js来做服务端渲染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对于C端用户来说报名后可以得到一个账户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登录账户后可以选择对应的课程就行查看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课程的播放做了防盗链机制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防止直接下载和传播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20.10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~20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校宝saas系统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后台管理系统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Vue全家桶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项目介绍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这是和saas门户对应的后台管理系统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主要是从销售开始到共有池然后到学生的报名的统计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学管中心对于学生情况的把握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教学中心是负责老师的排课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其中包含财务中心等模块内容的CRM系统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责任描述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负责项目独立开发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到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的项目搭建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合理设计本项目的权限管理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权限分配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按钮级权限控制等内容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除了正常的增删改查功能以外还有关于数据的可视化以及大量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csv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val="en-US" w:eastAsia="zh-Hans"/>
                              </w:rPr>
                              <w:t>数据的导入导出功能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lang w:eastAsia="zh-Hans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38pt;margin-top:10.7pt;height:474.7pt;width:518.75pt;z-index:251661312;mso-width-relative:page;mso-height-relative:page;" filled="f" stroked="f" coordsize="21600,21600" o:gfxdata="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IvJC9cAAAAKAQAADwAAAAAAAAABACAAAAAiAAAAZHJzL2Rvd25yZXYueG1sUEsBAhQA&#10;FAAAAAgAh07iQLizAiK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08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~20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办鹿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uniapp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项目介绍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这是一款针对于C端用户的微信小程序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人群画像属于年轻人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产品主要销售的内容为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从各个大品牌拿到低价的正版手办在微信小程序进行销售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所以分享功能就很重要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责任描述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负责项目独立开发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到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的项目搭建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实现微信一键登录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下单到支付整个流程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包括商品的分享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订单的查询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物流的查询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客服功能等等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解决了首屏加载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万条数据的优化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4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~20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办鹿后台管理系统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Pinia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TypeScript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项目介绍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这是和办鹿对等的后台管理系统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负责数据的录入和数据的分享等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责任描述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负责项目独立开发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到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的项目搭建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合理设计本项目的权限管理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权限分配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按钮级权限控制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注册全局loading有效判断多请求问题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除了正常的增删改查功能以外还有关于数据的可视化以及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csv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文件数据的导入导出功能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处理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万量级的优化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~20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校宝saas系统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门户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Vue全家桶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项目介绍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这是一个saas系统属于pc端门户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主要是给报名的学生提供录播课程的平台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责任描述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负责项目独立开发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到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的项目搭建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对于B端公司来说要解决SEO的问题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所以采用Nuxt.js来做服务端渲染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对于C端用户来说报名后可以得到一个账户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登录账户后可以选择对应的课程就行查看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课程的播放做了防盗链机制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防止直接下载和传播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20.10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~20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21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4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校宝saas系统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后台管理系统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Vue全家桶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项目介绍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这是和saas门户对应的后台管理系统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主要是从销售开始到共有池然后到学生的报名的统计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学管中心对于学生情况的把握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教学中心是负责老师的排课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其中包含财务中心等模块内容的CRM系统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责任描述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负责项目独立开发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到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的项目搭建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合理设计本项目的权限管理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权限分配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按钮级权限控制等内容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除了正常的增删改查功能以外还有关于数据的可视化以及大量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csv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lang w:val="en-US" w:eastAsia="zh-Hans"/>
                        </w:rPr>
                        <w:t>数据的导入导出功能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lang w:eastAsia="zh-Hans"/>
                        </w:rPr>
                        <w:t>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132715</wp:posOffset>
            </wp:positionV>
            <wp:extent cx="313690" cy="288290"/>
            <wp:effectExtent l="0" t="0" r="16510" b="16510"/>
            <wp:wrapNone/>
            <wp:docPr id="21" name="图片 40" descr="155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0" descr="1551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157480</wp:posOffset>
                </wp:positionV>
                <wp:extent cx="876300" cy="311150"/>
                <wp:effectExtent l="0" t="0" r="0" b="0"/>
                <wp:wrapNone/>
                <wp:docPr id="1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71pt;margin-top:12.4pt;height:24.5pt;width:69pt;z-index:251671552;mso-width-relative:page;mso-height-relative:page;" filled="f" stroked="f" coordsize="21600,21600" o:gfxdata="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OCYfdoAAAAJAQAADwAAAAAAAAABACAAAAAiAAAAZHJzL2Rvd25yZXYu&#10;eG1sUEsBAhQAFAAAAAgAh07iQPZspynAAQAAZwMAAA4AAAAAAAAAAQAgAAAAKQEAAGRycy9lMm9E&#10;b2MueG1sUEsFBgAAAAAGAAYAWQEAAFs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00" w:lineRule="exact"/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147320</wp:posOffset>
                </wp:positionV>
                <wp:extent cx="5147945" cy="0"/>
                <wp:effectExtent l="0" t="0" r="0" b="0"/>
                <wp:wrapNone/>
                <wp:docPr id="17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32" type="#_x0000_t32" style="position:absolute;left:0pt;margin-left:143.7pt;margin-top:11.6pt;height:0pt;width:405.35pt;z-index:251675648;mso-width-relative:page;mso-height-relative:page;" filled="f" stroked="t" coordsize="21600,21600" o:gfxdata="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eqSJG1QAAAAoBAAAPAAAAAAAAAAEAIAAAACIAAABkcnMvZG93bnJldi54bWxQSwEC&#10;FAAUAAAACACHTuJAWet4xfcBAADmAwAADgAAAAAAAAABACAAAAAkAQAAZHJzL2Uyb0RvYy54bWxQ&#10;SwUGAAAAAAYABgBZAQAAjQ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144780</wp:posOffset>
                </wp:positionV>
                <wp:extent cx="6588125" cy="636905"/>
                <wp:effectExtent l="0" t="0" r="0" b="0"/>
                <wp:wrapNone/>
                <wp:docPr id="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C，C++，Java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JavaScript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编程语言，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项目开发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38pt;margin-top:11.4pt;height:50.15pt;width:518.75pt;z-index:251663360;mso-width-relative:page;mso-height-relative:page;" filled="f" stroked="f" coordsize="21600,21600" o:gfxdata="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FOEJcdcAAAAKAQAADwAAAAAAAAABACAAAAAiAAAAZHJzL2Rvd25yZXYueG1sUEsBAhQAFAAA&#10;AAgAh07iQA4BvTm3AQAAXQ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  <w:szCs w:val="19"/>
                        </w:rPr>
                        <w:t>大学英语六级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 w:line="340" w:lineRule="exact"/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kern w:val="24"/>
                          <w:sz w:val="20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  <w:szCs w:val="19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szCs w:val="19"/>
                        </w:rPr>
                        <w:t>C，C++，Java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  <w:szCs w:val="19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szCs w:val="19"/>
                          <w:lang w:val="en-US" w:eastAsia="zh-Hans"/>
                        </w:rPr>
                        <w:t>JavaScript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szCs w:val="19"/>
                        </w:rPr>
                        <w:t>等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  <w:szCs w:val="19"/>
                        </w:rPr>
                        <w:t>编程语言，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szCs w:val="19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szCs w:val="19"/>
                          <w:lang w:val="en-US" w:eastAsia="zh-Hans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szCs w:val="19"/>
                        </w:rPr>
                        <w:t>进行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szCs w:val="19"/>
                          <w:lang w:val="en-US" w:eastAsia="zh-Hans"/>
                        </w:rPr>
                        <w:t>项目开发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BB0A3E"/>
    <w:multiLevelType w:val="multilevel"/>
    <w:tmpl w:val="2ABB0A3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000000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38F2028"/>
    <w:multiLevelType w:val="multilevel"/>
    <w:tmpl w:val="338F202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7C641C"/>
    <w:multiLevelType w:val="multilevel"/>
    <w:tmpl w:val="5F7C641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40A2822"/>
    <w:multiLevelType w:val="multilevel"/>
    <w:tmpl w:val="640A282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iNDc3N2FiNWQ1YTkxNjBhZmViYmM1ZWY5NDYyZjYifQ=="/>
  </w:docVars>
  <w:rsids>
    <w:rsidRoot w:val="F138FFBC"/>
    <w:rsid w:val="00030B24"/>
    <w:rsid w:val="0003398C"/>
    <w:rsid w:val="00035334"/>
    <w:rsid w:val="001D43E7"/>
    <w:rsid w:val="001F4F65"/>
    <w:rsid w:val="00200635"/>
    <w:rsid w:val="0028668E"/>
    <w:rsid w:val="002D6379"/>
    <w:rsid w:val="00310396"/>
    <w:rsid w:val="0031163B"/>
    <w:rsid w:val="0035100A"/>
    <w:rsid w:val="003A5426"/>
    <w:rsid w:val="003E1253"/>
    <w:rsid w:val="004721DB"/>
    <w:rsid w:val="004C7048"/>
    <w:rsid w:val="004D7CC6"/>
    <w:rsid w:val="00517596"/>
    <w:rsid w:val="00525EC7"/>
    <w:rsid w:val="005925DD"/>
    <w:rsid w:val="00594066"/>
    <w:rsid w:val="005B4C10"/>
    <w:rsid w:val="006F2DB4"/>
    <w:rsid w:val="007079EC"/>
    <w:rsid w:val="007132B4"/>
    <w:rsid w:val="00773E60"/>
    <w:rsid w:val="00780A66"/>
    <w:rsid w:val="007E690B"/>
    <w:rsid w:val="00806B63"/>
    <w:rsid w:val="00841CB5"/>
    <w:rsid w:val="00845B5A"/>
    <w:rsid w:val="0088283F"/>
    <w:rsid w:val="008C0D48"/>
    <w:rsid w:val="008C2598"/>
    <w:rsid w:val="008D1DD5"/>
    <w:rsid w:val="00904E25"/>
    <w:rsid w:val="00924685"/>
    <w:rsid w:val="00AA2276"/>
    <w:rsid w:val="00AB1C0F"/>
    <w:rsid w:val="00AC3406"/>
    <w:rsid w:val="00B01AE1"/>
    <w:rsid w:val="00B40D4A"/>
    <w:rsid w:val="00B46CC4"/>
    <w:rsid w:val="00B67857"/>
    <w:rsid w:val="00B726B3"/>
    <w:rsid w:val="00BA4460"/>
    <w:rsid w:val="00BC70DC"/>
    <w:rsid w:val="00BE4B88"/>
    <w:rsid w:val="00C02242"/>
    <w:rsid w:val="00C16937"/>
    <w:rsid w:val="00C3537F"/>
    <w:rsid w:val="00C63BB0"/>
    <w:rsid w:val="00C65932"/>
    <w:rsid w:val="00C74D06"/>
    <w:rsid w:val="00C86505"/>
    <w:rsid w:val="00CD370D"/>
    <w:rsid w:val="00CD402F"/>
    <w:rsid w:val="00CD491D"/>
    <w:rsid w:val="00DA4CB5"/>
    <w:rsid w:val="00DC088A"/>
    <w:rsid w:val="00DF4B8E"/>
    <w:rsid w:val="00E127B9"/>
    <w:rsid w:val="00E20394"/>
    <w:rsid w:val="00E46006"/>
    <w:rsid w:val="00F5460E"/>
    <w:rsid w:val="00F61CD9"/>
    <w:rsid w:val="00F86C97"/>
    <w:rsid w:val="00F902A7"/>
    <w:rsid w:val="00FA110D"/>
    <w:rsid w:val="18954769"/>
    <w:rsid w:val="30213D29"/>
    <w:rsid w:val="33E57EB3"/>
    <w:rsid w:val="426C0711"/>
    <w:rsid w:val="4FF0602A"/>
    <w:rsid w:val="5765E2C1"/>
    <w:rsid w:val="6D535020"/>
    <w:rsid w:val="73AF1FA3"/>
    <w:rsid w:val="7DA9CEE1"/>
    <w:rsid w:val="7F6B84C2"/>
    <w:rsid w:val="7FA18E22"/>
    <w:rsid w:val="7FD4ABE1"/>
    <w:rsid w:val="7FD69BD7"/>
    <w:rsid w:val="B8EE71BB"/>
    <w:rsid w:val="CFFE4979"/>
    <w:rsid w:val="F138FFBC"/>
    <w:rsid w:val="F92F8F14"/>
    <w:rsid w:val="FECF9C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pang\Library\Containers\com.kingsoft.wpsoffice.mac\Data\.kingsoft\office6\templates\download\9e5b76dd794d5c222cd2d2514f53294a\&#36719;&#20214;&#24320;&#21457;&#31616;&#21382;&#24212;&#32856;&#31243;&#24207;&#21592;&#33539;&#25991;.wps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软件开发简历应聘程序员范文.wps.doc</Template>
  <Pages>1</Pages>
  <Words>0</Words>
  <Characters>0</Characters>
  <Lines>1</Lines>
  <Paragraphs>1</Paragraphs>
  <TotalTime>163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2023-03-18T08:33:00Z</dcterms:created>
  <dc:creator>干将（张鹏）</dc:creator>
  <cp:lastModifiedBy>Administrator</cp:lastModifiedBy>
  <dcterms:modified xsi:type="dcterms:W3CDTF">2023-06-13T07:52:32Z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DEE85C75F88CB5EAD282116451A8CB45</vt:lpwstr>
  </property>
</Properties>
</file>